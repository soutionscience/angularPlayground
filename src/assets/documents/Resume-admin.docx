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14:paraId="02724B6B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pPr w:leftFromText="180" w:rightFromText="180" w:horzAnchor="margin" w:tblpY="-3405"/>
              <w:tblOverlap w:val="never"/>
              <w:tblW w:w="5000" w:type="pct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14:paraId="15AAAB66" w14:textId="77777777" w:rsidTr="00597F39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5374253D" w14:textId="6D3CF15B" w:rsidR="004A7542" w:rsidRPr="002D589D" w:rsidRDefault="006A38C4" w:rsidP="00346ED4">
                  <w:pPr>
                    <w:pStyle w:val="Heading1"/>
                  </w:pPr>
                  <w:r>
                    <w:t>ABOUT</w:t>
                  </w:r>
                </w:p>
                <w:p w14:paraId="29C56B1B" w14:textId="4C12DDE4" w:rsidR="004A7542" w:rsidRPr="00A85B6F" w:rsidRDefault="00CC1ABD" w:rsidP="006A38C4">
                  <w:pPr>
                    <w:jc w:val="left"/>
                  </w:pPr>
                  <w:r>
                    <w:t xml:space="preserve">IT Admin, </w:t>
                  </w:r>
                  <w:r w:rsidR="006A38C4">
                    <w:t>Project-manager</w:t>
                  </w:r>
                  <w:r>
                    <w:t xml:space="preserve"> </w:t>
                  </w:r>
                  <w:bookmarkStart w:id="0" w:name="_GoBack"/>
                  <w:bookmarkEnd w:id="0"/>
                  <w:r w:rsidR="006A38C4">
                    <w:t xml:space="preserve">and developer at solutions science ltd </w:t>
                  </w:r>
                  <w:r w:rsidR="00EC22BB">
                    <w:t xml:space="preserve">An IT and </w:t>
                  </w:r>
                  <w:r w:rsidR="006A38C4">
                    <w:t>security systems installation company.</w:t>
                  </w:r>
                </w:p>
              </w:tc>
            </w:tr>
            <w:tr w:rsidR="004A7542" w:rsidRPr="00A85B6F" w14:paraId="32C99F85" w14:textId="77777777" w:rsidTr="00597F39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4F7E318F" w14:textId="3B81FF09" w:rsidR="004A7542" w:rsidRPr="00A85B6F" w:rsidRDefault="00AE255F" w:rsidP="00597F39">
                  <w:pPr>
                    <w:pStyle w:val="Heading1"/>
                    <w:jc w:val="both"/>
                  </w:pPr>
                  <w:r>
                    <w:t>WORK EXPERIENCE &amp; DUTIES</w:t>
                  </w:r>
                </w:p>
                <w:p w14:paraId="37401C0F" w14:textId="6F50BDC1" w:rsidR="004A7542" w:rsidRPr="00A85B6F" w:rsidRDefault="00241AC2" w:rsidP="00346ED4">
                  <w:pPr>
                    <w:pStyle w:val="Heading2"/>
                  </w:pPr>
                  <w:r>
                    <w:t>Co-Founder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Solution Science ltd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2013</w:t>
                  </w:r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r>
                    <w:t>Current</w:t>
                  </w:r>
                </w:p>
                <w:p w14:paraId="5C3E6242" w14:textId="77777777" w:rsidR="006D0362" w:rsidRDefault="006D0362" w:rsidP="006D0362">
                  <w:pPr>
                    <w:jc w:val="left"/>
                  </w:pPr>
                  <w:r>
                    <w:t>Over the years I have acquired relevant administration experience in Information Technologies. Initially, as co-founder of IT &amp; security systems installation company, I got the opportunity to plan, manage and supervise complex long-term (over 6 months) security installation contracts leading a team of about 6 engineers and numerous casual laborers.</w:t>
                  </w:r>
                </w:p>
                <w:p w14:paraId="604C5BEF" w14:textId="77777777" w:rsidR="006D0362" w:rsidRDefault="006D0362" w:rsidP="006D0362">
                  <w:pPr>
                    <w:jc w:val="left"/>
                  </w:pPr>
                  <w:r>
                    <w:t xml:space="preserve">Later, I have managed a remote team of developers building applications in the cutting-edge space of blockchain technology. </w:t>
                  </w:r>
                </w:p>
                <w:p w14:paraId="6C6FD77B" w14:textId="67F7A5C2" w:rsidR="006D0362" w:rsidRDefault="006D0362" w:rsidP="006D0362">
                  <w:pPr>
                    <w:jc w:val="left"/>
                  </w:pPr>
                  <w:r>
                    <w:t xml:space="preserve">My ACCA qualifications have come in handy in ensuring I have the relevant skills in budgeting, cost management, performance review &amp; management and deep accounting skills. </w:t>
                  </w:r>
                </w:p>
                <w:p w14:paraId="229EF3A5" w14:textId="77777777" w:rsidR="00A320F7" w:rsidRDefault="00A320F7" w:rsidP="006D0362">
                  <w:pPr>
                    <w:jc w:val="left"/>
                  </w:pPr>
                </w:p>
                <w:p w14:paraId="638D1D58" w14:textId="77160C46" w:rsidR="006D0362" w:rsidRDefault="006D0362" w:rsidP="006D0362">
                  <w:pPr>
                    <w:pStyle w:val="Heading2"/>
                  </w:pPr>
                  <w:r>
                    <w:t>Dev</w:t>
                  </w:r>
                  <w:r w:rsidR="00A320F7">
                    <w:t>-</w:t>
                  </w:r>
                  <w:r>
                    <w:t xml:space="preserve">Team-Lead |fantasy coin | Give Foundation </w:t>
                  </w:r>
                </w:p>
                <w:p w14:paraId="287BB328" w14:textId="2F29A916" w:rsidR="006D0362" w:rsidRDefault="006D0362" w:rsidP="006D0362">
                  <w:pPr>
                    <w:jc w:val="left"/>
                  </w:pPr>
                  <w:r>
                    <w:t>I have managed a remote team of developers building applications in the cutting-edge space of blockchain technology.</w:t>
                  </w:r>
                </w:p>
                <w:p w14:paraId="6C488163" w14:textId="77777777" w:rsidR="006D0362" w:rsidRPr="006D0362" w:rsidRDefault="006D0362" w:rsidP="006D0362">
                  <w:pPr>
                    <w:jc w:val="left"/>
                  </w:pPr>
                </w:p>
                <w:p w14:paraId="43E220DF" w14:textId="0119712F" w:rsidR="004A7542" w:rsidRPr="00A85B6F" w:rsidRDefault="00F11BD2" w:rsidP="006A38C4">
                  <w:pPr>
                    <w:pStyle w:val="Heading2"/>
                  </w:pPr>
                  <w:r>
                    <w:t>Sales Representative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Eco-bank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2011</w:t>
                  </w:r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r>
                    <w:t>2012</w:t>
                  </w:r>
                </w:p>
                <w:p w14:paraId="5513D736" w14:textId="1C3A7F5D" w:rsidR="004A7542" w:rsidRPr="00A85B6F" w:rsidRDefault="005C34B9" w:rsidP="00AE255F">
                  <w:pPr>
                    <w:jc w:val="left"/>
                  </w:pPr>
                  <w:r w:rsidRPr="005C34B9">
                    <w:t>Present, promote and sel</w:t>
                  </w:r>
                  <w:r w:rsidR="00AE255F">
                    <w:t xml:space="preserve">l Banking </w:t>
                  </w:r>
                  <w:r w:rsidRPr="005C34B9">
                    <w:t>products/</w:t>
                  </w:r>
                  <w:r w:rsidR="00AE255F">
                    <w:t xml:space="preserve"> </w:t>
                  </w:r>
                  <w:r w:rsidRPr="005C34B9">
                    <w:t>services</w:t>
                  </w:r>
                  <w:r w:rsidR="00AE255F">
                    <w:t xml:space="preserve"> </w:t>
                  </w:r>
                  <w:r w:rsidRPr="005C34B9">
                    <w:t>using solid arguments to existing and prospective customers</w:t>
                  </w:r>
                </w:p>
                <w:p w14:paraId="75342867" w14:textId="5C004074" w:rsidR="004A7542" w:rsidRPr="00A85B6F" w:rsidRDefault="00705F89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915F4FB04554CB28CFA3E534245D3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14:paraId="7C2445EA" w14:textId="77777777" w:rsidR="00385564" w:rsidRPr="00385564" w:rsidRDefault="00385564" w:rsidP="00385564">
                  <w:pPr>
                    <w:pStyle w:val="Heading2"/>
                  </w:pPr>
                  <w:r>
                    <w:t>Rails Specialization</w:t>
                  </w:r>
                  <w:r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John Hopkins University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 w:rsidRPr="00385564">
                    <w:t>June 2016 - currently</w:t>
                  </w:r>
                </w:p>
                <w:p w14:paraId="46525071" w14:textId="36654B3C" w:rsidR="00385564" w:rsidRPr="00385564" w:rsidRDefault="00385564" w:rsidP="00385564">
                  <w:pP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 w:rsidRPr="00385564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This Specialization covers the fundamentals of web development with Ruby on Rails</w:t>
                  </w:r>
                  <w: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, Angular &amp; ExpressJs.</w:t>
                  </w:r>
                </w:p>
                <w:p w14:paraId="09C7FF08" w14:textId="74EB9CD8" w:rsidR="004A7542" w:rsidRPr="00A85B6F" w:rsidRDefault="004A7542" w:rsidP="00346ED4"/>
                <w:p w14:paraId="35CDFA6F" w14:textId="4D170A8F" w:rsidR="006A38C4" w:rsidRPr="006A38C4" w:rsidRDefault="006A38C4" w:rsidP="005C61FC">
                  <w:pP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</w:pPr>
                  <w:r w:rsidRPr="006A38C4"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BSc. Information Tech | Strathmore University | Nov 2007- Aug 2011</w:t>
                  </w:r>
                </w:p>
                <w:p w14:paraId="7488EFF8" w14:textId="46F5D78F" w:rsidR="004A7542" w:rsidRDefault="006A38C4" w:rsidP="00020DC3">
                  <w:pP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 w:rsidRPr="006A38C4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 xml:space="preserve">This course encompasses areas of computer science, information systems, software development, database administration and networking. </w:t>
                  </w:r>
                </w:p>
                <w:p w14:paraId="605B61E3" w14:textId="3D91A4F4" w:rsidR="00A320F7" w:rsidRPr="00A320F7" w:rsidRDefault="00A320F7" w:rsidP="00020DC3">
                  <w:pPr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</w:pPr>
                  <w:r w:rsidRPr="00A320F7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  <w:t>Certifications</w:t>
                  </w:r>
                </w:p>
                <w:p w14:paraId="1771F471" w14:textId="761EAE0E" w:rsidR="00A320F7" w:rsidRDefault="00A320F7" w:rsidP="00020DC3">
                  <w:pP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ACCA PART II|2011</w:t>
                  </w:r>
                </w:p>
                <w:p w14:paraId="2705B49A" w14:textId="1874F649" w:rsidR="00A320F7" w:rsidRPr="00A320F7" w:rsidRDefault="00A320F7" w:rsidP="00020DC3">
                  <w:pP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A</w:t>
                  </w:r>
                  <w:r w:rsidR="005C61FC"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CCA</w:t>
                  </w:r>
                  <w: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 xml:space="preserve"> (</w:t>
                  </w:r>
                  <w:r w:rsidRPr="00A320F7"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Association of Chartered Certified Accountants</w:t>
                  </w:r>
                  <w:r w:rsidRPr="00A320F7"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)</w:t>
                  </w:r>
                </w:p>
                <w:p w14:paraId="6648498E" w14:textId="636E521D" w:rsidR="00A320F7" w:rsidRDefault="00A320F7" w:rsidP="00A320F7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 w:rsidRPr="00A320F7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This certification covers the skills in finance, business law, performance management and more</w:t>
                  </w:r>
                </w:p>
                <w:p w14:paraId="0A6130AB" w14:textId="148ED667" w:rsidR="005C61FC" w:rsidRDefault="005C61FC" w:rsidP="005C61FC">
                  <w:pPr>
                    <w:pStyle w:val="Heading1"/>
                    <w:shd w:val="clear" w:color="auto" w:fill="FFFFFF"/>
                    <w:rPr>
                      <w:b/>
                      <w:caps w:val="0"/>
                      <w:spacing w:val="0"/>
                      <w:sz w:val="22"/>
                      <w:szCs w:val="26"/>
                    </w:rPr>
                  </w:pPr>
                  <w:r w:rsidRPr="005C61FC">
                    <w:rPr>
                      <w:b/>
                      <w:caps w:val="0"/>
                      <w:spacing w:val="0"/>
                      <w:sz w:val="22"/>
                      <w:szCs w:val="26"/>
                    </w:rPr>
                    <w:t>AWS Fundamentals: Going Cloud-Native</w:t>
                  </w:r>
                </w:p>
                <w:p w14:paraId="46C3E012" w14:textId="690C8DEA" w:rsidR="005C61FC" w:rsidRPr="005C61FC" w:rsidRDefault="005C61FC" w:rsidP="005C61FC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 w:rsidRPr="005C61FC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introduction</w:t>
                  </w:r>
                  <w:r w:rsidRPr="005C61FC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 xml:space="preserve"> to Amazon Web Services (AWS) core services and infrastructure.</w:t>
                  </w:r>
                </w:p>
                <w:p w14:paraId="00FF7669" w14:textId="5C596B51" w:rsidR="005C61FC" w:rsidRDefault="005C61FC" w:rsidP="005C61FC">
                  <w:pP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</w:pPr>
                  <w:r w:rsidRPr="005C61FC"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Server-side Development with NodeJS</w:t>
                  </w:r>
                </w:p>
                <w:p w14:paraId="6D76DF09" w14:textId="735AFA72" w:rsidR="005C61FC" w:rsidRPr="005C61FC" w:rsidRDefault="005C61FC" w:rsidP="005C61FC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 w:rsidRPr="005C61FC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 xml:space="preserve">Everything </w:t>
                  </w:r>
                  <w:proofErr w:type="spellStart"/>
                  <w:r w:rsidRPr="005C61FC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node</w:t>
                  </w:r>
                  <w: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JS</w:t>
                  </w:r>
                  <w:proofErr w:type="spellEnd"/>
                </w:p>
                <w:p w14:paraId="6DED99EF" w14:textId="0446D3FD" w:rsidR="005C61FC" w:rsidRDefault="005C61FC" w:rsidP="005C61FC">
                  <w:pP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</w:pPr>
                  <w:r w:rsidRPr="005C61FC"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Front-End JavaScript Frameworks: Angular</w:t>
                  </w:r>
                </w:p>
                <w:p w14:paraId="5BB4F1E3" w14:textId="77777777" w:rsidR="005C61FC" w:rsidRDefault="005C61FC" w:rsidP="005C61FC">
                  <w:pPr>
                    <w:jc w:val="left"/>
                  </w:pPr>
                  <w:r w:rsidRPr="005C61FC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 xml:space="preserve">concentrates mainly on </w:t>
                  </w:r>
                  <w:proofErr w:type="spellStart"/>
                  <w:r w:rsidRPr="005C61FC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Javascript</w:t>
                  </w:r>
                  <w:proofErr w:type="spellEnd"/>
                  <w:r w:rsidRPr="005C61FC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 xml:space="preserve"> based front-end frameworks, and in particular the Angular framework</w:t>
                  </w:r>
                  <w:r>
                    <w:t xml:space="preserve"> </w:t>
                  </w:r>
                </w:p>
                <w:p w14:paraId="2C3F4C08" w14:textId="47B08814" w:rsidR="005C61FC" w:rsidRDefault="005C61FC" w:rsidP="005C61FC">
                  <w:pP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</w:pPr>
                  <w:r w:rsidRPr="005C61FC"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Ruby on Rails: An Introduction</w:t>
                  </w:r>
                  <w: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>.</w:t>
                  </w:r>
                </w:p>
                <w:p w14:paraId="5A612F58" w14:textId="12BF71A0" w:rsidR="005C61FC" w:rsidRDefault="005C61FC" w:rsidP="005C61FC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 w:rsidRPr="005C61FC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how to build web applications with the Ruby on Rails web application framework, which is geared towards rapid prototyping.</w:t>
                  </w:r>
                </w:p>
                <w:p w14:paraId="0BEA2B43" w14:textId="77777777" w:rsidR="005C61FC" w:rsidRPr="005C61FC" w:rsidRDefault="005C61FC" w:rsidP="005C61FC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</w:p>
                <w:p w14:paraId="32177E41" w14:textId="77777777" w:rsidR="00A320F7" w:rsidRPr="00A320F7" w:rsidRDefault="00A320F7" w:rsidP="00020DC3">
                  <w:pP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</w:pPr>
                </w:p>
                <w:p w14:paraId="67CA7A88" w14:textId="654CB7AD" w:rsidR="003F2765" w:rsidRDefault="004509CB" w:rsidP="004509CB">
                  <w:pPr>
                    <w:jc w:val="left"/>
                    <w:rPr>
                      <w:rFonts w:ascii="Century Gothic" w:eastAsia="Century Gothic" w:hAnsi="Century Gothic" w:cs="Times New Roman"/>
                      <w:b/>
                      <w:color w:val="636A6B"/>
                      <w:sz w:val="20"/>
                      <w:szCs w:val="20"/>
                    </w:rPr>
                  </w:pPr>
                  <w:r w:rsidRPr="004509CB">
                    <w:rPr>
                      <w:rFonts w:ascii="Century Gothic" w:eastAsia="Century Gothic" w:hAnsi="Century Gothic" w:cs="Times New Roman"/>
                      <w:b/>
                      <w:color w:val="636A6B"/>
                      <w:sz w:val="20"/>
                      <w:szCs w:val="20"/>
                    </w:rPr>
                    <w:t>Referee</w:t>
                  </w:r>
                  <w:r>
                    <w:rPr>
                      <w:rFonts w:ascii="Century Gothic" w:eastAsia="Century Gothic" w:hAnsi="Century Gothic" w:cs="Times New Roman"/>
                      <w:b/>
                      <w:color w:val="636A6B"/>
                      <w:sz w:val="20"/>
                      <w:szCs w:val="20"/>
                    </w:rPr>
                    <w:t>s</w:t>
                  </w:r>
                  <w:r w:rsidRPr="004509CB">
                    <w:rPr>
                      <w:rFonts w:ascii="Century Gothic" w:eastAsia="Century Gothic" w:hAnsi="Century Gothic" w:cs="Times New Roman"/>
                      <w:b/>
                      <w:color w:val="636A6B"/>
                      <w:sz w:val="20"/>
                      <w:szCs w:val="20"/>
                    </w:rPr>
                    <w:t>:</w:t>
                  </w:r>
                </w:p>
                <w:p w14:paraId="4B2F5F0F" w14:textId="1428F09B" w:rsidR="004509CB" w:rsidRPr="004509CB" w:rsidRDefault="004509CB" w:rsidP="004509CB">
                  <w:pPr>
                    <w:jc w:val="left"/>
                    <w:rPr>
                      <w:rFonts w:ascii="Century Gothic" w:eastAsia="Century Gothic" w:hAnsi="Century Gothic" w:cs="Times New Roman"/>
                      <w:b/>
                      <w:color w:val="636A6B"/>
                      <w:sz w:val="20"/>
                      <w:szCs w:val="20"/>
                    </w:rPr>
                  </w:pPr>
                  <w:r w:rsidRPr="004509CB">
                    <w:rPr>
                      <w:rFonts w:ascii="Century Gothic" w:eastAsia="Century Gothic" w:hAnsi="Century Gothic" w:cs="Times New Roman"/>
                      <w:b/>
                      <w:color w:val="636A6B"/>
                      <w:sz w:val="20"/>
                      <w:szCs w:val="20"/>
                    </w:rPr>
                    <w:t xml:space="preserve">Simon Muthee </w:t>
                  </w:r>
                </w:p>
                <w:p w14:paraId="01A322A9" w14:textId="29C2A089" w:rsidR="004509CB" w:rsidRPr="004509CB" w:rsidRDefault="004509CB" w:rsidP="004509CB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 w:rsidRPr="004509CB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Human Resource Manager</w:t>
                  </w:r>
                </w:p>
                <w:p w14:paraId="2A957E63" w14:textId="2BBA7FC6" w:rsidR="004509CB" w:rsidRDefault="004509CB" w:rsidP="004509CB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 w:rsidRPr="004509CB"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Solution Science Ltd</w:t>
                  </w:r>
                  <w: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.</w:t>
                  </w:r>
                </w:p>
                <w:p w14:paraId="2CC49823" w14:textId="3ACFE6FE" w:rsidR="004509CB" w:rsidRDefault="004509CB" w:rsidP="004509CB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 xml:space="preserve">Email: </w:t>
                  </w:r>
                  <w:hyperlink r:id="rId8" w:history="1">
                    <w:r w:rsidRPr="00AA4AC3">
                      <w:rPr>
                        <w:rStyle w:val="Hyperlink"/>
                        <w:rFonts w:ascii="Century Gothic" w:eastAsia="Century Gothic" w:hAnsi="Century Gothic" w:cs="Times New Roman"/>
                        <w:sz w:val="20"/>
                        <w:szCs w:val="20"/>
                      </w:rPr>
                      <w:t>SimonM@solutionscience.co.ke</w:t>
                    </w:r>
                  </w:hyperlink>
                  <w: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.</w:t>
                  </w:r>
                </w:p>
                <w:p w14:paraId="54DD762A" w14:textId="4F0B0592" w:rsidR="004509CB" w:rsidRDefault="004509CB" w:rsidP="004509CB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</w:p>
                <w:p w14:paraId="74E1837C" w14:textId="096E3061" w:rsidR="004509CB" w:rsidRPr="00A111B7" w:rsidRDefault="00A111B7" w:rsidP="004509CB">
                  <w:pPr>
                    <w:jc w:val="left"/>
                    <w:rPr>
                      <w:rFonts w:ascii="Century Gothic" w:eastAsia="Century Gothic" w:hAnsi="Century Gothic" w:cs="Times New Roman"/>
                      <w:b/>
                      <w:color w:val="636A6B"/>
                      <w:sz w:val="20"/>
                      <w:szCs w:val="20"/>
                    </w:rPr>
                  </w:pPr>
                  <w:r w:rsidRPr="00A111B7">
                    <w:rPr>
                      <w:rFonts w:ascii="Century Gothic" w:eastAsia="Century Gothic" w:hAnsi="Century Gothic" w:cs="Times New Roman"/>
                      <w:b/>
                      <w:color w:val="636A6B"/>
                      <w:sz w:val="20"/>
                      <w:szCs w:val="20"/>
                    </w:rPr>
                    <w:t>Nicodemus Maingi</w:t>
                  </w:r>
                </w:p>
                <w:p w14:paraId="6342A37F" w14:textId="1CEE9118" w:rsidR="00A111B7" w:rsidRDefault="00A111B7" w:rsidP="004509CB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>Lecturer</w:t>
                  </w:r>
                </w:p>
                <w:p w14:paraId="074101BD" w14:textId="412A1347" w:rsidR="00A111B7" w:rsidRDefault="00A111B7" w:rsidP="004509CB">
                  <w:pPr>
                    <w:jc w:val="left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  <w:t xml:space="preserve">Email: </w:t>
                  </w:r>
                  <w:hyperlink r:id="rId9" w:history="1">
                    <w:r w:rsidRPr="00AA4AC3">
                      <w:rPr>
                        <w:rStyle w:val="Hyperlink"/>
                        <w:rFonts w:ascii="Century Gothic" w:eastAsia="Century Gothic" w:hAnsi="Century Gothic" w:cs="Times New Roman"/>
                        <w:sz w:val="20"/>
                        <w:szCs w:val="20"/>
                      </w:rPr>
                      <w:t>nmaingu@strathmore.edu</w:t>
                    </w:r>
                  </w:hyperlink>
                </w:p>
                <w:p w14:paraId="1898A39E" w14:textId="5B8A6827" w:rsidR="004509CB" w:rsidRPr="00020DC3" w:rsidRDefault="004509CB" w:rsidP="005C61FC">
                  <w:pPr>
                    <w:jc w:val="both"/>
                    <w:rPr>
                      <w:rFonts w:ascii="Century Gothic" w:eastAsia="Century Gothic" w:hAnsi="Century Gothic" w:cs="Times New Roman"/>
                      <w:color w:val="636A6B"/>
                      <w:sz w:val="20"/>
                      <w:szCs w:val="20"/>
                    </w:rPr>
                  </w:pPr>
                </w:p>
              </w:tc>
            </w:tr>
          </w:tbl>
          <w:p w14:paraId="7BF970DA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14:paraId="4ECB21BA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B6B5C99" w14:textId="47E0555E" w:rsidR="004A7542" w:rsidRPr="00A85B6F" w:rsidRDefault="004A7542" w:rsidP="00346ED4">
                  <w:pPr>
                    <w:pStyle w:val="Heading1"/>
                  </w:pPr>
                </w:p>
                <w:p w14:paraId="3C200653" w14:textId="5E7830E7" w:rsidR="00241AC2" w:rsidRPr="00FD3B13" w:rsidRDefault="00241AC2" w:rsidP="00241AC2">
                  <w:pPr>
                    <w:pStyle w:val="Heading2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CONTACTS</w:t>
                  </w:r>
                </w:p>
                <w:p w14:paraId="339F8315" w14:textId="77777777" w:rsidR="00241AC2" w:rsidRDefault="00241AC2" w:rsidP="00241AC2">
                  <w:pPr>
                    <w:pStyle w:val="Heading3"/>
                    <w:jc w:val="left"/>
                    <w:rPr>
                      <w:color w:val="FFFFFF" w:themeColor="background1"/>
                    </w:rPr>
                  </w:pPr>
                  <w:r w:rsidRPr="00E74CF9">
                    <w:rPr>
                      <w:color w:val="FFFFFF" w:themeColor="background1"/>
                    </w:rPr>
                    <w:t>Would l</w:t>
                  </w:r>
                  <w:r>
                    <w:rPr>
                      <w:color w:val="FFFFFF" w:themeColor="background1"/>
                    </w:rPr>
                    <w:t xml:space="preserve">ove to hear from you, feel free contact me to request more info about </w:t>
                  </w:r>
                  <w:r w:rsidRPr="00E74CF9">
                    <w:rPr>
                      <w:color w:val="FFFFFF" w:themeColor="background1"/>
                    </w:rPr>
                    <w:t>myself or my experience</w:t>
                  </w:r>
                  <w:r>
                    <w:rPr>
                      <w:color w:val="FFFFFF" w:themeColor="background1"/>
                    </w:rPr>
                    <w:t>.</w:t>
                  </w:r>
                </w:p>
                <w:p w14:paraId="05FBFF64" w14:textId="5B378770" w:rsidR="00F01120" w:rsidRPr="00E74CF9" w:rsidRDefault="00F01120" w:rsidP="00F01120">
                  <w:pPr>
                    <w:pStyle w:val="Heading3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</w:rPr>
                    <w:t xml:space="preserve">Email: </w:t>
                  </w:r>
                  <w:r w:rsidRPr="00E74CF9">
                    <w:rPr>
                      <w:color w:val="FFFFFF" w:themeColor="background1"/>
                    </w:rPr>
                    <w:t xml:space="preserve">rubinnjagi@yahoo.com / </w:t>
                  </w:r>
                  <w:r w:rsidRPr="00E74CF9">
                    <w:rPr>
                      <w:color w:val="FFFFFF" w:themeColor="background1"/>
                      <w:sz w:val="18"/>
                      <w:szCs w:val="18"/>
                    </w:rPr>
                    <w:t>rubin@solutionscience.co</w:t>
                  </w:r>
                  <w:r w:rsidR="003075E6">
                    <w:rPr>
                      <w:color w:val="FFFFFF" w:themeColor="background1"/>
                      <w:sz w:val="18"/>
                      <w:szCs w:val="18"/>
                    </w:rPr>
                    <w:t>,ke</w:t>
                  </w:r>
                  <w:r w:rsidRPr="00E74CF9"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14:paraId="2F815A4C" w14:textId="321D4A01" w:rsidR="00F01120" w:rsidRDefault="00F01120" w:rsidP="00F01120">
                  <w:pPr>
                    <w:pStyle w:val="Heading3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Cell: </w:t>
                  </w:r>
                  <w:r w:rsidRPr="00E74CF9">
                    <w:rPr>
                      <w:color w:val="FFFFFF" w:themeColor="background1"/>
                    </w:rPr>
                    <w:t>+254 72</w:t>
                  </w:r>
                  <w:r w:rsidR="00597F39">
                    <w:rPr>
                      <w:color w:val="FFFFFF" w:themeColor="background1"/>
                    </w:rPr>
                    <w:t>4 604 800</w:t>
                  </w:r>
                </w:p>
                <w:p w14:paraId="1071ED94" w14:textId="77777777" w:rsidR="00F01120" w:rsidRPr="00E74CF9" w:rsidRDefault="00F01120" w:rsidP="00F01120">
                  <w:pPr>
                    <w:pStyle w:val="Heading3"/>
                    <w:rPr>
                      <w:color w:val="FFFFFF" w:themeColor="background1"/>
                    </w:rPr>
                  </w:pPr>
                  <w:proofErr w:type="spellStart"/>
                  <w:r>
                    <w:rPr>
                      <w:color w:val="FFFFFF" w:themeColor="background1"/>
                    </w:rPr>
                    <w:t>Skpe</w:t>
                  </w:r>
                  <w:proofErr w:type="spellEnd"/>
                  <w:r>
                    <w:rPr>
                      <w:color w:val="FFFFFF" w:themeColor="background1"/>
                    </w:rPr>
                    <w:t>: rubin.njagi</w:t>
                  </w:r>
                </w:p>
                <w:p w14:paraId="431D1C15" w14:textId="2EFA96CE" w:rsidR="00E10171" w:rsidRPr="00E10171" w:rsidRDefault="00E10171" w:rsidP="00FE5E5B">
                  <w:pPr>
                    <w:pStyle w:val="Heading2"/>
                  </w:pPr>
                </w:p>
              </w:tc>
            </w:tr>
            <w:tr w:rsidR="004A7542" w:rsidRPr="00A85B6F" w14:paraId="6808D15D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14:paraId="61421A95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61D9BD14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B3DAF1D" wp14:editId="0873ED17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6067B0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7937804E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25B4114" wp14:editId="61DC7F2B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8CFE9BE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025706AC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4002B5D9" w14:textId="6E198AC0" w:rsidR="004A7542" w:rsidRPr="00A85B6F" w:rsidRDefault="00705F89" w:rsidP="00346ED4">
                        <w:hyperlink r:id="rId10" w:history="1">
                          <w:r w:rsidR="002D0618" w:rsidRPr="002D0618">
                            <w:rPr>
                              <w:rStyle w:val="Hyperlink"/>
                            </w:rPr>
                            <w:t>Email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43071901" w14:textId="6FEC5A9C" w:rsidR="004A7542" w:rsidRPr="00A85B6F" w:rsidRDefault="00705F89" w:rsidP="00346ED4">
                        <w:hyperlink r:id="rId11" w:history="1">
                          <w:r w:rsidR="002D0618" w:rsidRPr="002D0618">
                            <w:rPr>
                              <w:rStyle w:val="Hyperlink"/>
                            </w:rPr>
                            <w:t>GitHub</w:t>
                          </w:r>
                        </w:hyperlink>
                      </w:p>
                    </w:tc>
                  </w:tr>
                  <w:tr w:rsidR="004A7542" w:rsidRPr="00A85B6F" w14:paraId="54789548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5FA796A6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3078BD5" wp14:editId="338C43D8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7609426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3B4B57EB" w14:textId="77777777"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7138AAA" wp14:editId="33BB6364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9B064A1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4A5CEA9C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3103CCDD" w14:textId="00CCEED7" w:rsidR="004A7542" w:rsidRPr="00A85B6F" w:rsidRDefault="00705F89" w:rsidP="00346ED4">
                        <w:hyperlink r:id="rId12" w:history="1">
                          <w:r w:rsidR="003B464B" w:rsidRPr="002D0618">
                            <w:rPr>
                              <w:rStyle w:val="Hyperlink"/>
                            </w:rPr>
                            <w:t>LinkedIn</w:t>
                          </w:r>
                          <w:r w:rsidR="002D0618" w:rsidRPr="002D0618">
                            <w:rPr>
                              <w:rStyle w:val="Hyperlink"/>
                            </w:rPr>
                            <w:t xml:space="preserve"> </w:t>
                          </w:r>
                          <w:r w:rsidR="003B464B" w:rsidRPr="002D0618">
                            <w:rPr>
                              <w:rStyle w:val="Hyperlink"/>
                            </w:rPr>
                            <w:t>URL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79D70EBA" w14:textId="550E36CF" w:rsidR="004A7542" w:rsidRPr="00A85B6F" w:rsidRDefault="00705F89" w:rsidP="00346ED4">
                        <w:hyperlink r:id="rId13" w:history="1">
                          <w:r w:rsidR="00020DC3" w:rsidRPr="00020DC3">
                            <w:rPr>
                              <w:rStyle w:val="Hyperlink"/>
                            </w:rPr>
                            <w:t>Twitter</w:t>
                          </w:r>
                        </w:hyperlink>
                      </w:p>
                    </w:tc>
                  </w:tr>
                </w:tbl>
                <w:p w14:paraId="695B71E4" w14:textId="185E5CF8" w:rsidR="003B464B" w:rsidRPr="00D47633" w:rsidRDefault="003B464B" w:rsidP="003B464B">
                  <w:pPr>
                    <w:jc w:val="both"/>
                    <w:rPr>
                      <w:rStyle w:val="Hyperlink"/>
                    </w:rPr>
                  </w:pPr>
                  <w:r>
                    <w:t xml:space="preserve">VISIT:   </w:t>
                  </w:r>
                  <w:r>
                    <w:fldChar w:fldCharType="begin"/>
                  </w:r>
                  <w:r>
                    <w:instrText xml:space="preserve"> HYPERLINK "http://rubin.sstech.co.ke" </w:instrText>
                  </w:r>
                  <w:r>
                    <w:fldChar w:fldCharType="separate"/>
                  </w:r>
                  <w:r w:rsidRPr="00D47633">
                    <w:rPr>
                      <w:rStyle w:val="Hyperlink"/>
                    </w:rPr>
                    <w:t>PORTFOLIO FOR MORE INFO</w:t>
                  </w:r>
                </w:p>
                <w:p w14:paraId="69A13205" w14:textId="21641AA1" w:rsidR="004A7542" w:rsidRPr="00A85B6F" w:rsidRDefault="003B464B" w:rsidP="003B464B">
                  <w:r>
                    <w:fldChar w:fldCharType="end"/>
                  </w:r>
                </w:p>
              </w:tc>
            </w:tr>
            <w:tr w:rsidR="004A7542" w:rsidRPr="00A85B6F" w14:paraId="3639A2FD" w14:textId="77777777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13D6E5C6" w14:textId="5576CEE8" w:rsidR="004A7542" w:rsidRPr="00A85B6F" w:rsidRDefault="004A7542" w:rsidP="00020DC3">
                  <w:pPr>
                    <w:pStyle w:val="Heading2"/>
                    <w:jc w:val="both"/>
                  </w:pPr>
                </w:p>
              </w:tc>
            </w:tr>
          </w:tbl>
          <w:p w14:paraId="5C2E9761" w14:textId="77777777" w:rsidR="004A7542" w:rsidRPr="00A85B6F" w:rsidRDefault="004A7542" w:rsidP="00346ED4"/>
        </w:tc>
      </w:tr>
    </w:tbl>
    <w:p w14:paraId="75C3FFEA" w14:textId="77777777" w:rsidR="00EC26A6" w:rsidRPr="00EC26A6" w:rsidRDefault="00EC26A6" w:rsidP="00F11BD2">
      <w:pPr>
        <w:pStyle w:val="NoSpacing"/>
        <w:jc w:val="both"/>
      </w:pPr>
    </w:p>
    <w:sectPr w:rsidR="00EC26A6" w:rsidRPr="00EC26A6" w:rsidSect="00EC22BB">
      <w:footerReference w:type="default" r:id="rId14"/>
      <w:headerReference w:type="first" r:id="rId15"/>
      <w:pgSz w:w="12240" w:h="15840"/>
      <w:pgMar w:top="792" w:right="792" w:bottom="792" w:left="792" w:header="144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44BA2" w14:textId="77777777" w:rsidR="00705F89" w:rsidRDefault="00705F89" w:rsidP="004A7542">
      <w:pPr>
        <w:spacing w:after="0" w:line="240" w:lineRule="auto"/>
      </w:pPr>
      <w:r>
        <w:separator/>
      </w:r>
    </w:p>
  </w:endnote>
  <w:endnote w:type="continuationSeparator" w:id="0">
    <w:p w14:paraId="7F7E0257" w14:textId="77777777" w:rsidR="00705F89" w:rsidRDefault="00705F89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FA553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89B46" w14:textId="77777777" w:rsidR="00705F89" w:rsidRDefault="00705F89" w:rsidP="004A7542">
      <w:pPr>
        <w:spacing w:after="0" w:line="240" w:lineRule="auto"/>
      </w:pPr>
      <w:r>
        <w:separator/>
      </w:r>
    </w:p>
  </w:footnote>
  <w:footnote w:type="continuationSeparator" w:id="0">
    <w:p w14:paraId="73E84716" w14:textId="77777777" w:rsidR="00705F89" w:rsidRDefault="00705F89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uto"/>
        <w:sz w:val="36"/>
        <w:szCs w:val="36"/>
      </w:rPr>
      <w:alias w:val="Enter Your Name:"/>
      <w:tag w:val="Enter Your Na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14275E92" w14:textId="4432AC40" w:rsidR="00BD5EFB" w:rsidRPr="00EC22BB" w:rsidRDefault="00EC22BB" w:rsidP="00597F39">
        <w:pPr>
          <w:pStyle w:val="Header"/>
          <w:pBdr>
            <w:top w:val="single" w:sz="12" w:space="31" w:color="FFD556" w:themeColor="accent1"/>
          </w:pBdr>
          <w:rPr>
            <w:sz w:val="28"/>
            <w:szCs w:val="28"/>
          </w:rPr>
        </w:pPr>
        <w:r w:rsidRPr="00EC22BB">
          <w:rPr>
            <w:color w:val="auto"/>
            <w:sz w:val="36"/>
            <w:szCs w:val="36"/>
          </w:rPr>
          <w:t>RUBIN NJAGI</w:t>
        </w:r>
        <w:r w:rsidRPr="00EC22BB">
          <w:rPr>
            <w:color w:val="auto"/>
            <w:sz w:val="36"/>
            <w:szCs w:val="36"/>
          </w:rPr>
          <w:br/>
          <w:t>Bsc BBIT, CCNA, ACCA, AWS expert.</w:t>
        </w:r>
        <w:r w:rsidRPr="00EC22BB">
          <w:rPr>
            <w:color w:val="auto"/>
            <w:sz w:val="36"/>
            <w:szCs w:val="36"/>
          </w:rPr>
          <w:br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FB"/>
    <w:rsid w:val="00020DC3"/>
    <w:rsid w:val="001C292B"/>
    <w:rsid w:val="00241AC2"/>
    <w:rsid w:val="002876BB"/>
    <w:rsid w:val="00293B83"/>
    <w:rsid w:val="002D0618"/>
    <w:rsid w:val="002D075C"/>
    <w:rsid w:val="003075E6"/>
    <w:rsid w:val="00385564"/>
    <w:rsid w:val="00397D51"/>
    <w:rsid w:val="003B464B"/>
    <w:rsid w:val="003F2765"/>
    <w:rsid w:val="004509CB"/>
    <w:rsid w:val="00454034"/>
    <w:rsid w:val="004A7542"/>
    <w:rsid w:val="00597F39"/>
    <w:rsid w:val="005C34B9"/>
    <w:rsid w:val="005C61FC"/>
    <w:rsid w:val="006A38C4"/>
    <w:rsid w:val="006A3CE7"/>
    <w:rsid w:val="006D0362"/>
    <w:rsid w:val="006F77C5"/>
    <w:rsid w:val="00705F89"/>
    <w:rsid w:val="00721B03"/>
    <w:rsid w:val="008146E5"/>
    <w:rsid w:val="00857F01"/>
    <w:rsid w:val="00A111B7"/>
    <w:rsid w:val="00A320F7"/>
    <w:rsid w:val="00A80431"/>
    <w:rsid w:val="00AC6438"/>
    <w:rsid w:val="00AE255F"/>
    <w:rsid w:val="00B40393"/>
    <w:rsid w:val="00B90950"/>
    <w:rsid w:val="00BE5F21"/>
    <w:rsid w:val="00C17E43"/>
    <w:rsid w:val="00C31A8E"/>
    <w:rsid w:val="00CC1ABD"/>
    <w:rsid w:val="00CD41FB"/>
    <w:rsid w:val="00E10171"/>
    <w:rsid w:val="00EC22BB"/>
    <w:rsid w:val="00EC26A6"/>
    <w:rsid w:val="00EC7733"/>
    <w:rsid w:val="00ED1C71"/>
    <w:rsid w:val="00F01120"/>
    <w:rsid w:val="00F11BD2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A4D23"/>
  <w15:chartTrackingRefBased/>
  <w15:docId w15:val="{84F23F07-1BF5-4214-A42A-798E39D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2D0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6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M@solutionscience.co.ke" TargetMode="External"/><Relationship Id="rId13" Type="http://schemas.openxmlformats.org/officeDocument/2006/relationships/hyperlink" Target="https://twitter.com/marshista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ubin-njagi-62a29923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utionscie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rubinnjagi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maingu@strathmore.ed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ut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5F4FB04554CB28CFA3E534245D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B6BDC-4890-4CC3-9117-BA5E97413A3D}"/>
      </w:docPartPr>
      <w:docPartBody>
        <w:p w:rsidR="00DA163A" w:rsidRDefault="008571FE">
          <w:pPr>
            <w:pStyle w:val="A915F4FB04554CB28CFA3E534245D392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3A"/>
    <w:rsid w:val="002C7103"/>
    <w:rsid w:val="008571FE"/>
    <w:rsid w:val="00DA163A"/>
    <w:rsid w:val="00E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87FDA6DC4149C595E7C76C19CBACDE">
    <w:name w:val="6687FDA6DC4149C595E7C76C19CBACDE"/>
  </w:style>
  <w:style w:type="paragraph" w:customStyle="1" w:styleId="2146B3B2501A4043AF4F7951B1C1E563">
    <w:name w:val="2146B3B2501A4043AF4F7951B1C1E563"/>
  </w:style>
  <w:style w:type="paragraph" w:customStyle="1" w:styleId="A0DC6A83C91D44308FDE263FC350C139">
    <w:name w:val="A0DC6A83C91D44308FDE263FC350C139"/>
  </w:style>
  <w:style w:type="paragraph" w:customStyle="1" w:styleId="F6DE2F3CDB9041E893A8C1277C53E353">
    <w:name w:val="F6DE2F3CDB9041E893A8C1277C53E353"/>
  </w:style>
  <w:style w:type="paragraph" w:customStyle="1" w:styleId="02487BA8B8C34F5F874FFB2338319AAC">
    <w:name w:val="02487BA8B8C34F5F874FFB2338319AAC"/>
  </w:style>
  <w:style w:type="paragraph" w:customStyle="1" w:styleId="C46C21C764504F4D9C05068FF0C6A732">
    <w:name w:val="C46C21C764504F4D9C05068FF0C6A732"/>
  </w:style>
  <w:style w:type="paragraph" w:customStyle="1" w:styleId="9B9DB874EB564A1E871C4B4116CC2028">
    <w:name w:val="9B9DB874EB564A1E871C4B4116CC2028"/>
  </w:style>
  <w:style w:type="paragraph" w:customStyle="1" w:styleId="0F6D063043214FCD88E3854AEC832092">
    <w:name w:val="0F6D063043214FCD88E3854AEC832092"/>
  </w:style>
  <w:style w:type="paragraph" w:customStyle="1" w:styleId="6013438D5FE7467EA3B7B8C3B2711502">
    <w:name w:val="6013438D5FE7467EA3B7B8C3B2711502"/>
  </w:style>
  <w:style w:type="paragraph" w:customStyle="1" w:styleId="0DA7A7F6E1DB41D4B3931551364F9431">
    <w:name w:val="0DA7A7F6E1DB41D4B3931551364F9431"/>
  </w:style>
  <w:style w:type="paragraph" w:customStyle="1" w:styleId="0441149110924342AE4C7FDC45EC6ABC">
    <w:name w:val="0441149110924342AE4C7FDC45EC6ABC"/>
  </w:style>
  <w:style w:type="paragraph" w:customStyle="1" w:styleId="D2A8003DE9FA4B69A1914CB494466D6D">
    <w:name w:val="D2A8003DE9FA4B69A1914CB494466D6D"/>
  </w:style>
  <w:style w:type="paragraph" w:customStyle="1" w:styleId="6FAAFCB9493241AFBAD4A3A087717D0D">
    <w:name w:val="6FAAFCB9493241AFBAD4A3A087717D0D"/>
  </w:style>
  <w:style w:type="paragraph" w:customStyle="1" w:styleId="A915F4FB04554CB28CFA3E534245D392">
    <w:name w:val="A915F4FB04554CB28CFA3E534245D392"/>
  </w:style>
  <w:style w:type="paragraph" w:customStyle="1" w:styleId="61046D0A53EB437ABD7B8375E9F223AD">
    <w:name w:val="61046D0A53EB437ABD7B8375E9F223AD"/>
  </w:style>
  <w:style w:type="paragraph" w:customStyle="1" w:styleId="DB4A790D33914FDDAAF03DA262D48628">
    <w:name w:val="DB4A790D33914FDDAAF03DA262D48628"/>
  </w:style>
  <w:style w:type="paragraph" w:customStyle="1" w:styleId="1B88D83E3F28465688B2B15DAB14E43C">
    <w:name w:val="1B88D83E3F28465688B2B15DAB14E43C"/>
  </w:style>
  <w:style w:type="paragraph" w:customStyle="1" w:styleId="22953154249B4EAEA139548A276DBF07">
    <w:name w:val="22953154249B4EAEA139548A276DBF07"/>
  </w:style>
  <w:style w:type="paragraph" w:customStyle="1" w:styleId="2A070672B74C443094C2CA7ACB79DAA2">
    <w:name w:val="2A070672B74C443094C2CA7ACB79DAA2"/>
  </w:style>
  <w:style w:type="paragraph" w:customStyle="1" w:styleId="605987B9F76741B5B2AC1B87F512BFBC">
    <w:name w:val="605987B9F76741B5B2AC1B87F512BFBC"/>
  </w:style>
  <w:style w:type="paragraph" w:customStyle="1" w:styleId="E555F46027244439A319F64F5D704408">
    <w:name w:val="E555F46027244439A319F64F5D704408"/>
  </w:style>
  <w:style w:type="paragraph" w:customStyle="1" w:styleId="AECC31ADB8D14F34A2D0ED0D45C82F5B">
    <w:name w:val="AECC31ADB8D14F34A2D0ED0D45C82F5B"/>
  </w:style>
  <w:style w:type="paragraph" w:customStyle="1" w:styleId="93BDBFF5CDF249E19AECA59613BF4B6E">
    <w:name w:val="93BDBFF5CDF249E19AECA59613BF4B6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CAB37DBE3D884425A832DC5AECA527F8">
    <w:name w:val="CAB37DBE3D884425A832DC5AECA527F8"/>
  </w:style>
  <w:style w:type="paragraph" w:customStyle="1" w:styleId="C810B5051EF24B4A97E8051A1CA39040">
    <w:name w:val="C810B5051EF24B4A97E8051A1CA39040"/>
  </w:style>
  <w:style w:type="paragraph" w:customStyle="1" w:styleId="01DAEC1EFD5E4CEE97E8B3DBDFDD9FF3">
    <w:name w:val="01DAEC1EFD5E4CEE97E8B3DBDFDD9FF3"/>
  </w:style>
  <w:style w:type="paragraph" w:customStyle="1" w:styleId="59CF459FEBB643EAA0DB2B61811ECADD">
    <w:name w:val="59CF459FEBB643EAA0DB2B61811ECADD"/>
  </w:style>
  <w:style w:type="paragraph" w:customStyle="1" w:styleId="AEA33E69D19445F6AD4BCCC76059B961">
    <w:name w:val="AEA33E69D19445F6AD4BCCC76059B961"/>
  </w:style>
  <w:style w:type="paragraph" w:customStyle="1" w:styleId="53D42638C4164C14AA308E9F49061648">
    <w:name w:val="53D42638C4164C14AA308E9F49061648"/>
  </w:style>
  <w:style w:type="paragraph" w:customStyle="1" w:styleId="5A00E93EF5ED47E68C360CB9E9CB002B">
    <w:name w:val="5A00E93EF5ED47E68C360CB9E9CB002B"/>
  </w:style>
  <w:style w:type="paragraph" w:customStyle="1" w:styleId="0275E80A0BF8430D860FD3150AFEE924">
    <w:name w:val="0275E80A0BF8430D860FD3150AFEE924"/>
  </w:style>
  <w:style w:type="paragraph" w:customStyle="1" w:styleId="A36F1249FA5349A68BA4820E1E5BA257">
    <w:name w:val="A36F1249FA5349A68BA4820E1E5BA257"/>
    <w:rsid w:val="00EB5D6D"/>
  </w:style>
  <w:style w:type="paragraph" w:customStyle="1" w:styleId="1598647316794D7F80B22E095FB029C3">
    <w:name w:val="1598647316794D7F80B22E095FB029C3"/>
    <w:rsid w:val="00EB5D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RUBIN NJAGI
Bsc BBIT, CCNA, ACCA, AWS expert.
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31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 Science</dc:creator>
  <cp:keywords/>
  <dc:description/>
  <cp:lastModifiedBy>Solution Science</cp:lastModifiedBy>
  <cp:revision>5</cp:revision>
  <cp:lastPrinted>2019-11-29T15:28:00Z</cp:lastPrinted>
  <dcterms:created xsi:type="dcterms:W3CDTF">2019-11-29T15:01:00Z</dcterms:created>
  <dcterms:modified xsi:type="dcterms:W3CDTF">2019-11-29T15:29:00Z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